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B35" w:rsidRDefault="00000000">
      <w:pPr>
        <w:jc w:val="center"/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Technical Assignment</w:t>
      </w:r>
    </w:p>
    <w:p w:rsidR="00F17B35" w:rsidRDefault="00F17B35">
      <w:pPr>
        <w:jc w:val="center"/>
      </w:pP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2- Write a SQL statement to create the duplicate of the countries table named country_new with all structure and data.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Here in the following is the structure of the table countries.</w:t>
      </w:r>
    </w:p>
    <w:p w:rsidR="00F17B35" w:rsidRDefault="00F17B3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+--------------+---------------+------+-----+---------+-------+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| Field | Type | Null | Key | Default | Extra |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+--------------+---------------+------+-----+---------+-------+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| COUNTRY_ID | </w:t>
      </w:r>
      <w:proofErr w:type="gramStart"/>
      <w:r>
        <w:rPr>
          <w:rFonts w:ascii="Roboto" w:hAnsi="Roboto" w:cs="Courier New"/>
          <w:color w:val="000000"/>
        </w:rPr>
        <w:t>varchar(</w:t>
      </w:r>
      <w:proofErr w:type="gramEnd"/>
      <w:r>
        <w:rPr>
          <w:rFonts w:ascii="Roboto" w:hAnsi="Roboto" w:cs="Courier New"/>
          <w:color w:val="000000"/>
        </w:rPr>
        <w:t>2) | YES | | NULL | |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| COUNTRY_NAME | </w:t>
      </w:r>
      <w:proofErr w:type="gramStart"/>
      <w:r>
        <w:rPr>
          <w:rFonts w:ascii="Roboto" w:hAnsi="Roboto" w:cs="Courier New"/>
          <w:color w:val="000000"/>
        </w:rPr>
        <w:t>varchar(</w:t>
      </w:r>
      <w:proofErr w:type="gramEnd"/>
      <w:r>
        <w:rPr>
          <w:rFonts w:ascii="Roboto" w:hAnsi="Roboto" w:cs="Courier New"/>
          <w:color w:val="000000"/>
        </w:rPr>
        <w:t>40) | YES | | NULL | |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| REGION_ID | </w:t>
      </w:r>
      <w:proofErr w:type="gramStart"/>
      <w:r>
        <w:rPr>
          <w:rFonts w:ascii="Roboto" w:hAnsi="Roboto" w:cs="Courier New"/>
          <w:color w:val="000000"/>
        </w:rPr>
        <w:t>decimal(</w:t>
      </w:r>
      <w:proofErr w:type="gramEnd"/>
      <w:r>
        <w:rPr>
          <w:rFonts w:ascii="Roboto" w:hAnsi="Roboto" w:cs="Courier New"/>
          <w:color w:val="000000"/>
        </w:rPr>
        <w:t>10,0) | YES | | NULL | |</w:t>
      </w: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+--------------+---------------+------+-----+---------+-------+</w:t>
      </w:r>
    </w:p>
    <w:p w:rsidR="00F17B35" w:rsidRDefault="00F17B3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:rsidR="00F17B35" w:rsidRDefault="000000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</w:pPr>
      <w:r>
        <w:rPr>
          <w:rFonts w:ascii="Roboto" w:hAnsi="Roboto" w:cs="Courier New"/>
          <w:noProof/>
          <w:color w:val="000000"/>
        </w:rPr>
        <w:lastRenderedPageBreak/>
        <w:drawing>
          <wp:inline distT="0" distB="0" distL="0" distR="0">
            <wp:extent cx="6370323" cy="47777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323" cy="4777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7B35" w:rsidRDefault="00F17B35"/>
    <w:sectPr w:rsidR="00F17B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C7F" w:rsidRDefault="00891C7F">
      <w:pPr>
        <w:spacing w:after="0" w:line="240" w:lineRule="auto"/>
      </w:pPr>
      <w:r>
        <w:separator/>
      </w:r>
    </w:p>
  </w:endnote>
  <w:endnote w:type="continuationSeparator" w:id="0">
    <w:p w:rsidR="00891C7F" w:rsidRDefault="0089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C7F" w:rsidRDefault="00891C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91C7F" w:rsidRDefault="00891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7B35"/>
    <w:rsid w:val="00891C7F"/>
    <w:rsid w:val="008F3B02"/>
    <w:rsid w:val="00F1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C1C6B-79D0-427D-8F4A-3E83F2E1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y</dc:creator>
  <dc:description/>
  <cp:lastModifiedBy>dipali y</cp:lastModifiedBy>
  <cp:revision>2</cp:revision>
  <dcterms:created xsi:type="dcterms:W3CDTF">2023-01-21T14:48:00Z</dcterms:created>
  <dcterms:modified xsi:type="dcterms:W3CDTF">2023-01-21T14:48:00Z</dcterms:modified>
</cp:coreProperties>
</file>